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AA7" w:rsidRDefault="00AD4AA7">
      <w:pPr>
        <w:pStyle w:val="NoSpacing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Resume Name"/>
        <w:tag w:val="Resume Name"/>
        <w:id w:val="1257551780"/>
        <w:placeholder>
          <w:docPart w:val="6A75CBADC0C54B90BA7F8593A91678F0"/>
        </w:placeholder>
        <w:docPartList>
          <w:docPartGallery w:val="Quick Parts"/>
          <w:docPartCategory w:val=" Resume Name"/>
        </w:docPartList>
      </w:sdtPr>
      <w:sdtEndPr/>
      <w:sdtContent>
        <w:p w:rsidR="00AD4AA7" w:rsidRDefault="00C044E9">
          <w:pPr>
            <w:pStyle w:val="Title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alias w:val="Author"/>
              <w:tag w:val=""/>
              <w:id w:val="-1792899604"/>
              <w:placeholder>
                <w:docPart w:val="E03216F2FAFC4C26AD0035EF4A9F9F4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2708B">
                <w:t>Bryce DeAlessio</w:t>
              </w:r>
            </w:sdtContent>
          </w:sdt>
        </w:p>
        <w:p w:rsidR="00AD4AA7" w:rsidRDefault="00C044E9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-mail Address"/>
              <w:tag w:val=""/>
              <w:id w:val="492224369"/>
              <w:placeholder>
                <w:docPart w:val="785539BDC4034D2E84464F7802DC56D4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FE2CFE">
                <w:rPr>
                  <w:color w:val="2F5897" w:themeColor="text2"/>
                </w:rPr>
                <w:t>b</w:t>
              </w:r>
              <w:r w:rsidR="00B92051">
                <w:rPr>
                  <w:color w:val="2F5897" w:themeColor="text2"/>
                </w:rPr>
                <w:t>rycevtr250@gmail.com</w:t>
              </w:r>
            </w:sdtContent>
          </w:sdt>
          <w:r w:rsidR="00FC3481">
            <w:rPr>
              <w:color w:val="2F5897" w:themeColor="text2"/>
            </w:rPr>
            <w:t xml:space="preserve"> </w:t>
          </w:r>
          <w:r w:rsidR="00FC3481">
            <w:rPr>
              <w:color w:val="7F7F7F" w:themeColor="text1" w:themeTint="80"/>
            </w:rPr>
            <w:sym w:font="Symbol" w:char="F0B7"/>
          </w:r>
          <w:r w:rsidR="00FC3481">
            <w:rPr>
              <w:color w:val="2F5897" w:themeColor="text2"/>
            </w:rPr>
            <w:t xml:space="preserve">  </w:t>
          </w:r>
          <w:sdt>
            <w:sdtPr>
              <w:rPr>
                <w:color w:val="2F5897" w:themeColor="text2"/>
              </w:rPr>
              <w:alias w:val="Address"/>
              <w:tag w:val=""/>
              <w:id w:val="-1128857918"/>
              <w:placeholder>
                <w:docPart w:val="5F2A20FAEA834E8B860C92E777E7A4F8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B92051">
                <w:rPr>
                  <w:color w:val="2F5897" w:themeColor="text2"/>
                </w:rPr>
                <w:t>18 Cedar Street, Plainville, CT 06062</w:t>
              </w:r>
            </w:sdtContent>
          </w:sdt>
          <w:r w:rsidR="00FC3481">
            <w:rPr>
              <w:color w:val="7F7F7F" w:themeColor="text1" w:themeTint="80"/>
            </w:rPr>
            <w:sym w:font="Symbol" w:char="F0B7"/>
          </w:r>
          <w:r w:rsidR="00FC3481">
            <w:rPr>
              <w:color w:val="2F5897" w:themeColor="text2"/>
            </w:rPr>
            <w:t xml:space="preserve"> </w:t>
          </w:r>
          <w:sdt>
            <w:sdtPr>
              <w:rPr>
                <w:color w:val="2F5897" w:themeColor="text2"/>
              </w:rPr>
              <w:alias w:val="Phone"/>
              <w:tag w:val=""/>
              <w:id w:val="-1095318542"/>
              <w:placeholder>
                <w:docPart w:val="466554C56FCA4B1F8716619132FF6115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B92051">
                <w:rPr>
                  <w:color w:val="2F5897" w:themeColor="text2"/>
                </w:rPr>
                <w:t>860-733-3746</w:t>
              </w:r>
            </w:sdtContent>
          </w:sdt>
        </w:p>
        <w:sdt>
          <w:sdtPr>
            <w:rPr>
              <w:color w:val="2F5897" w:themeColor="text2"/>
            </w:rPr>
            <w:id w:val="1876879910"/>
            <w:placeholder>
              <w:docPart w:val="F92528648D4E46C48C7281BED692D2D0"/>
            </w:placeholder>
            <w:text/>
          </w:sdtPr>
          <w:sdtEndPr/>
          <w:sdtContent>
            <w:p w:rsidR="00AD4AA7" w:rsidRDefault="00F64C10">
              <w:pPr>
                <w:spacing w:after="0" w:line="240" w:lineRule="auto"/>
                <w:jc w:val="center"/>
                <w:rPr>
                  <w:color w:val="2F5897" w:themeColor="text2"/>
                </w:rPr>
              </w:pPr>
              <w:r>
                <w:rPr>
                  <w:color w:val="2F5897" w:themeColor="text2"/>
                </w:rPr>
                <w:t>www.github.com/drafter250</w:t>
              </w:r>
            </w:p>
          </w:sdtContent>
        </w:sdt>
        <w:p w:rsidR="00AD4AA7" w:rsidRDefault="00C044E9">
          <w:pPr>
            <w:jc w:val="center"/>
          </w:pPr>
        </w:p>
      </w:sdtContent>
    </w:sdt>
    <w:p w:rsidR="00AD4AA7" w:rsidRDefault="00FC3481">
      <w:pPr>
        <w:pStyle w:val="SectionHeading"/>
      </w:pPr>
      <w:r>
        <w:t>Objectives</w:t>
      </w:r>
    </w:p>
    <w:p w:rsidR="00AD4AA7" w:rsidRDefault="00CF320D">
      <w:pPr>
        <w:rPr>
          <w:color w:val="000000"/>
        </w:rPr>
      </w:pPr>
      <w:proofErr w:type="gramStart"/>
      <w:r>
        <w:t>Highly motivated self-starter seeking transition from Product Development to Software Development.</w:t>
      </w:r>
      <w:proofErr w:type="gramEnd"/>
    </w:p>
    <w:p w:rsidR="00AD4AA7" w:rsidRDefault="00FC3481">
      <w:pPr>
        <w:pStyle w:val="SectionHeading"/>
      </w:pPr>
      <w:r>
        <w:t>Education</w:t>
      </w:r>
    </w:p>
    <w:p w:rsidR="00AD4AA7" w:rsidRDefault="00B92051">
      <w:pPr>
        <w:pStyle w:val="Subsection"/>
      </w:pPr>
      <w:r>
        <w:t>Oliver Wolcott RVTS</w:t>
      </w:r>
    </w:p>
    <w:p w:rsidR="00AD4AA7" w:rsidRDefault="00B92051">
      <w:pPr>
        <w:spacing w:after="0"/>
        <w:rPr>
          <w:rStyle w:val="IntenseEmphasis"/>
        </w:rPr>
      </w:pPr>
      <w:r>
        <w:rPr>
          <w:b/>
          <w:bCs/>
          <w:i/>
          <w:iCs/>
          <w:color w:val="6076B4" w:themeColor="accent1"/>
        </w:rPr>
        <w:t>Class of 2001</w:t>
      </w:r>
      <w:r w:rsidR="00FC3481">
        <w:t xml:space="preserve"> </w:t>
      </w:r>
      <w:r w:rsidR="007D7B5B">
        <w:t>-</w:t>
      </w:r>
      <w:bookmarkStart w:id="0" w:name="_GoBack"/>
      <w:bookmarkEnd w:id="0"/>
      <w:r w:rsidR="00FC3481">
        <w:t xml:space="preserve"> </w:t>
      </w:r>
      <w:r>
        <w:t>High School/NOCTI Mechanical Draftsman Certificate</w:t>
      </w:r>
    </w:p>
    <w:p w:rsidR="00357938" w:rsidRDefault="00357938" w:rsidP="00B92051">
      <w:pPr>
        <w:pStyle w:val="Subsection"/>
      </w:pPr>
    </w:p>
    <w:p w:rsidR="00B92051" w:rsidRDefault="00B92051" w:rsidP="00B92051">
      <w:pPr>
        <w:pStyle w:val="Subsection"/>
      </w:pPr>
      <w:r>
        <w:t>Naugatuck Valley Community College</w:t>
      </w:r>
    </w:p>
    <w:p w:rsidR="00B92051" w:rsidRDefault="000B2D82" w:rsidP="00B92051">
      <w:pPr>
        <w:spacing w:after="0"/>
        <w:rPr>
          <w:rStyle w:val="IntenseEmphasis"/>
        </w:rPr>
      </w:pPr>
      <w:r>
        <w:rPr>
          <w:b/>
          <w:bCs/>
          <w:i/>
          <w:iCs/>
          <w:color w:val="6076B4" w:themeColor="accent1"/>
        </w:rPr>
        <w:t>2010</w:t>
      </w:r>
      <w:r>
        <w:t xml:space="preserve"> - Mechanical</w:t>
      </w:r>
      <w:r w:rsidR="00F64C10">
        <w:t xml:space="preserve"> Engineering Technologies A.S.</w:t>
      </w:r>
    </w:p>
    <w:p w:rsidR="00B92051" w:rsidRDefault="00F64C10" w:rsidP="00B92051">
      <w:pPr>
        <w:pStyle w:val="ListParagraph"/>
        <w:numPr>
          <w:ilvl w:val="0"/>
          <w:numId w:val="4"/>
        </w:numPr>
      </w:pPr>
      <w:r>
        <w:t>Served as President CAD/Engineering Design Club</w:t>
      </w:r>
      <w:r w:rsidR="000B2D82">
        <w:t xml:space="preserve"> 200x-200x</w:t>
      </w:r>
    </w:p>
    <w:p w:rsidR="00357938" w:rsidRDefault="00357938" w:rsidP="00357938">
      <w:pPr>
        <w:pStyle w:val="Subsection"/>
      </w:pPr>
      <w:r>
        <w:t>Central Connecticut State University</w:t>
      </w:r>
    </w:p>
    <w:p w:rsidR="00357938" w:rsidRPr="004A1785" w:rsidRDefault="000B2D82" w:rsidP="004A1785">
      <w:pPr>
        <w:spacing w:after="0"/>
        <w:rPr>
          <w:b/>
          <w:bCs/>
          <w:i/>
          <w:iCs/>
          <w:color w:val="6076B4" w:themeColor="accent1"/>
        </w:rPr>
      </w:pPr>
      <w:r>
        <w:rPr>
          <w:b/>
          <w:bCs/>
          <w:i/>
          <w:iCs/>
          <w:color w:val="6076B4" w:themeColor="accent1"/>
        </w:rPr>
        <w:t>2016-current</w:t>
      </w:r>
      <w:r w:rsidR="00357938">
        <w:t xml:space="preserve"> </w:t>
      </w:r>
      <w:r w:rsidR="00CC43AC">
        <w:t xml:space="preserve">- </w:t>
      </w:r>
      <w:r w:rsidR="00357938">
        <w:t>Mechanical Engineering Technologies B.S.</w:t>
      </w:r>
      <w:r w:rsidR="00CF320D">
        <w:t xml:space="preserve"> </w:t>
      </w:r>
      <w:proofErr w:type="gramStart"/>
      <w:r w:rsidR="00CF320D">
        <w:t>With a Minor in Computer Science.</w:t>
      </w:r>
      <w:proofErr w:type="gramEnd"/>
    </w:p>
    <w:p w:rsidR="00AD4AA7" w:rsidRDefault="00FC3481">
      <w:pPr>
        <w:pStyle w:val="SectionHeading"/>
      </w:pPr>
      <w:r>
        <w:t>Experience</w:t>
      </w:r>
    </w:p>
    <w:p w:rsidR="00AD4AA7" w:rsidRDefault="00F64C10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Jensen Mechanical Equipment</w:t>
      </w:r>
      <w:r w:rsidR="00FC3481">
        <w:rPr>
          <w:color w:val="404040" w:themeColor="text1" w:themeTint="BF"/>
          <w:sz w:val="24"/>
          <w:szCs w:val="24"/>
        </w:rPr>
        <w:t xml:space="preserve"> | </w:t>
      </w:r>
      <w:r>
        <w:rPr>
          <w:color w:val="404040" w:themeColor="text1" w:themeTint="BF"/>
          <w:sz w:val="24"/>
          <w:szCs w:val="24"/>
        </w:rPr>
        <w:t>New Hartford</w:t>
      </w:r>
      <w:r w:rsidR="004A1785">
        <w:rPr>
          <w:color w:val="404040" w:themeColor="text1" w:themeTint="BF"/>
          <w:sz w:val="24"/>
          <w:szCs w:val="24"/>
        </w:rPr>
        <w:t>, CT</w:t>
      </w:r>
    </w:p>
    <w:p w:rsidR="00AD4AA7" w:rsidRPr="00F64C10" w:rsidRDefault="00F64C10">
      <w:pPr>
        <w:pStyle w:val="SubsectionDate"/>
        <w:rPr>
          <w:rStyle w:val="Emphasis"/>
          <w:b/>
          <w:color w:val="6076B4" w:themeColor="accent1"/>
        </w:rPr>
      </w:pPr>
      <w:r>
        <w:rPr>
          <w:rStyle w:val="IntenseEmphasis"/>
          <w:b w:val="0"/>
          <w:i w:val="0"/>
        </w:rPr>
        <w:t>Industrial/Mechanical Draftsman</w:t>
      </w:r>
      <w:r w:rsidR="00FC3481">
        <w:rPr>
          <w:rStyle w:val="IntenseEmphasis"/>
          <w:b w:val="0"/>
          <w:i w:val="0"/>
        </w:rPr>
        <w:t xml:space="preserve"> </w:t>
      </w:r>
      <w:r>
        <w:rPr>
          <w:b/>
          <w:bCs/>
          <w:i/>
          <w:iCs/>
        </w:rPr>
        <w:t>06/2001</w:t>
      </w:r>
      <w:r w:rsidR="00FC3481">
        <w:t xml:space="preserve"> – </w:t>
      </w:r>
      <w:r>
        <w:rPr>
          <w:b/>
          <w:i/>
        </w:rPr>
        <w:t>05/2006</w:t>
      </w:r>
    </w:p>
    <w:p w:rsidR="00AD4AA7" w:rsidRDefault="00FB1166">
      <w:r>
        <w:t xml:space="preserve">Responsibilities included the design and routing of </w:t>
      </w:r>
      <w:r w:rsidR="004A1785">
        <w:t>Industrial Chimney systems for bill of material</w:t>
      </w:r>
      <w:r>
        <w:t xml:space="preserve"> quoting and sales.</w:t>
      </w:r>
    </w:p>
    <w:p w:rsidR="004A1785" w:rsidRDefault="004A1785" w:rsidP="004A1785">
      <w:pPr>
        <w:pStyle w:val="NoSpacing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Pratt &amp; Whitney | 1 Aircraft Road, Middletown, CT 06457</w:t>
      </w:r>
    </w:p>
    <w:p w:rsidR="004A1785" w:rsidRPr="00F64C10" w:rsidRDefault="004A1785" w:rsidP="004A1785">
      <w:pPr>
        <w:pStyle w:val="SubsectionDate"/>
        <w:rPr>
          <w:rStyle w:val="Emphasis"/>
          <w:b/>
          <w:color w:val="6076B4" w:themeColor="accent1"/>
        </w:rPr>
      </w:pPr>
      <w:r>
        <w:rPr>
          <w:rStyle w:val="IntenseEmphasis"/>
          <w:b w:val="0"/>
          <w:i w:val="0"/>
        </w:rPr>
        <w:t xml:space="preserve">Mechanical Draftsman </w:t>
      </w:r>
      <w:r>
        <w:rPr>
          <w:b/>
          <w:bCs/>
          <w:i/>
          <w:iCs/>
        </w:rPr>
        <w:t>05/2006</w:t>
      </w:r>
      <w:r>
        <w:t xml:space="preserve"> – </w:t>
      </w:r>
      <w:r>
        <w:rPr>
          <w:b/>
          <w:i/>
        </w:rPr>
        <w:t>present</w:t>
      </w:r>
    </w:p>
    <w:p w:rsidR="004A1785" w:rsidRDefault="004A1785">
      <w:r>
        <w:t>Increasing Responsibilities in Product Definition role from practitioner to Lead design draftsman. Specifically airfoil and related hardware definition, data creation and inspection data analysis.</w:t>
      </w:r>
    </w:p>
    <w:p w:rsidR="00AD4AA7" w:rsidRDefault="00C044E9">
      <w:pPr>
        <w:pStyle w:val="SectionHeading"/>
      </w:pPr>
      <w:sdt>
        <w:sdtPr>
          <w:id w:val="-51398160"/>
          <w:placeholder>
            <w:docPart w:val="8B23AC02742F485CB6401C2FA94CB662"/>
          </w:placeholder>
          <w:temporary/>
          <w:showingPlcHdr/>
        </w:sdtPr>
        <w:sdtEndPr/>
        <w:sdtContent>
          <w:r w:rsidR="00FC3481">
            <w:t>Skills</w:t>
          </w:r>
        </w:sdtContent>
      </w:sdt>
    </w:p>
    <w:p w:rsidR="00F64C10" w:rsidRDefault="001C4EE8">
      <w:pPr>
        <w:pStyle w:val="ListParagraph"/>
        <w:numPr>
          <w:ilvl w:val="0"/>
          <w:numId w:val="5"/>
        </w:numPr>
        <w:ind w:left="630" w:hanging="270"/>
      </w:pPr>
      <w:r>
        <w:t>Experience</w:t>
      </w:r>
      <w:r w:rsidR="00F64C10">
        <w:t xml:space="preserve"> in multiple </w:t>
      </w:r>
      <w:r>
        <w:t xml:space="preserve">CAD </w:t>
      </w:r>
      <w:r w:rsidR="00F64C10">
        <w:t>systems</w:t>
      </w:r>
      <w:r w:rsidR="00CA734C">
        <w:t xml:space="preserve"> (Siemens NX, Autodesk Inventor, AutoCAD,</w:t>
      </w:r>
      <w:r>
        <w:t xml:space="preserve"> 3d </w:t>
      </w:r>
      <w:r w:rsidR="00CA734C">
        <w:t>Studio Max)</w:t>
      </w:r>
    </w:p>
    <w:p w:rsidR="00AD4AA7" w:rsidRDefault="00F64C10">
      <w:pPr>
        <w:pStyle w:val="ListParagraph"/>
        <w:numPr>
          <w:ilvl w:val="0"/>
          <w:numId w:val="5"/>
        </w:numPr>
        <w:ind w:left="630" w:hanging="270"/>
      </w:pPr>
      <w:r>
        <w:t>Advanced Surface</w:t>
      </w:r>
      <w:r w:rsidR="00CA734C">
        <w:t xml:space="preserve"> </w:t>
      </w:r>
      <w:r>
        <w:t xml:space="preserve">Modeling </w:t>
      </w:r>
      <w:r w:rsidR="00CA734C">
        <w:t xml:space="preserve">in </w:t>
      </w:r>
      <w:r>
        <w:t>NX</w:t>
      </w:r>
    </w:p>
    <w:p w:rsidR="00CA734C" w:rsidRDefault="00CA734C">
      <w:pPr>
        <w:pStyle w:val="ListParagraph"/>
        <w:numPr>
          <w:ilvl w:val="0"/>
          <w:numId w:val="5"/>
        </w:numPr>
        <w:ind w:left="630" w:hanging="270"/>
      </w:pPr>
      <w:r>
        <w:t>Advanced Parametric Modeling in NX</w:t>
      </w:r>
    </w:p>
    <w:p w:rsidR="00CA734C" w:rsidRDefault="00CA734C">
      <w:pPr>
        <w:pStyle w:val="ListParagraph"/>
        <w:numPr>
          <w:ilvl w:val="0"/>
          <w:numId w:val="5"/>
        </w:numPr>
        <w:ind w:left="630" w:hanging="270"/>
      </w:pPr>
      <w:r>
        <w:t xml:space="preserve">ASME Y14.5 </w:t>
      </w:r>
      <w:r w:rsidR="00357938">
        <w:t xml:space="preserve">GD&amp;T </w:t>
      </w:r>
      <w:r>
        <w:t>Experience</w:t>
      </w:r>
    </w:p>
    <w:p w:rsidR="00F64C10" w:rsidRDefault="00CA734C" w:rsidP="00CA734C">
      <w:pPr>
        <w:pStyle w:val="ListParagraph"/>
        <w:numPr>
          <w:ilvl w:val="0"/>
          <w:numId w:val="5"/>
        </w:numPr>
        <w:ind w:left="630" w:hanging="270"/>
      </w:pPr>
      <w:r>
        <w:t>Python Pr</w:t>
      </w:r>
      <w:r w:rsidR="00FB1166">
        <w:t xml:space="preserve">ograming (data </w:t>
      </w:r>
      <w:r w:rsidR="00357938">
        <w:t>processing</w:t>
      </w:r>
      <w:r w:rsidR="00FB1166">
        <w:t xml:space="preserve"> and NX O</w:t>
      </w:r>
      <w:r>
        <w:t>pen)</w:t>
      </w:r>
    </w:p>
    <w:sectPr w:rsidR="00F64C10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4E9" w:rsidRDefault="00C044E9">
      <w:pPr>
        <w:spacing w:after="0" w:line="240" w:lineRule="auto"/>
      </w:pPr>
      <w:r>
        <w:separator/>
      </w:r>
    </w:p>
  </w:endnote>
  <w:endnote w:type="continuationSeparator" w:id="0">
    <w:p w:rsidR="00C044E9" w:rsidRDefault="00C04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4E9" w:rsidRDefault="00C044E9">
      <w:pPr>
        <w:spacing w:after="0" w:line="240" w:lineRule="auto"/>
      </w:pPr>
      <w:r>
        <w:separator/>
      </w:r>
    </w:p>
  </w:footnote>
  <w:footnote w:type="continuationSeparator" w:id="0">
    <w:p w:rsidR="00C044E9" w:rsidRDefault="00C04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AA7" w:rsidRDefault="00C044E9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hor"/>
        <w:id w:val="-370996696"/>
        <w:placeholder>
          <w:docPart w:val="664A9A7675404652917C84A3B2AD2BE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32708B">
          <w:rPr>
            <w:color w:val="6076B4" w:themeColor="accent1"/>
          </w:rPr>
          <w:t>Bryce DeAlessio</w:t>
        </w:r>
      </w:sdtContent>
    </w:sdt>
  </w:p>
  <w:p w:rsidR="00AD4AA7" w:rsidRDefault="00FC3481">
    <w:pPr>
      <w:pStyle w:val="Header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051"/>
    <w:rsid w:val="000B2D82"/>
    <w:rsid w:val="001C4EE8"/>
    <w:rsid w:val="0032708B"/>
    <w:rsid w:val="00357938"/>
    <w:rsid w:val="004A1785"/>
    <w:rsid w:val="007D7B5B"/>
    <w:rsid w:val="00AD4AA7"/>
    <w:rsid w:val="00B92051"/>
    <w:rsid w:val="00C044E9"/>
    <w:rsid w:val="00CA734C"/>
    <w:rsid w:val="00CC43AC"/>
    <w:rsid w:val="00CF320D"/>
    <w:rsid w:val="00D90E69"/>
    <w:rsid w:val="00F64C10"/>
    <w:rsid w:val="00FB1166"/>
    <w:rsid w:val="00FC3481"/>
    <w:rsid w:val="00FE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Cs/>
      <w:color w:val="404040" w:themeColor="text1" w:themeTint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0000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pPr>
      <w:spacing w:before="30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pPr>
      <w:spacing w:before="0"/>
    </w:pPr>
  </w:style>
  <w:style w:type="paragraph" w:customStyle="1" w:styleId="SubsectionDate">
    <w:name w:val="Subsection Date"/>
    <w:basedOn w:val="Normal"/>
    <w:pPr>
      <w:spacing w:after="0"/>
    </w:pPr>
    <w:rPr>
      <w:color w:val="6076B4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75CBADC0C54B90BA7F8593A91678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B1636-A763-4BFD-AF20-A9687C86F727}"/>
      </w:docPartPr>
      <w:docPartBody>
        <w:p w:rsidR="00726BC2" w:rsidRDefault="00EB2064">
          <w:pPr>
            <w:pStyle w:val="6A75CBADC0C54B90BA7F8593A91678F0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E03216F2FAFC4C26AD0035EF4A9F9F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271F3-A0E8-4AA1-84C8-105FD759948E}"/>
      </w:docPartPr>
      <w:docPartBody>
        <w:p w:rsidR="00726BC2" w:rsidRDefault="00EB2064">
          <w:pPr>
            <w:pStyle w:val="E03216F2FAFC4C26AD0035EF4A9F9F4C"/>
          </w:pPr>
          <w:r>
            <w:t>[Type Your Name]</w:t>
          </w:r>
        </w:p>
      </w:docPartBody>
    </w:docPart>
    <w:docPart>
      <w:docPartPr>
        <w:name w:val="785539BDC4034D2E84464F7802DC5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33D4C-B11C-4722-9A1A-7D51F4213C18}"/>
      </w:docPartPr>
      <w:docPartBody>
        <w:p w:rsidR="00726BC2" w:rsidRDefault="00EB2064">
          <w:pPr>
            <w:pStyle w:val="785539BDC4034D2E84464F7802DC56D4"/>
          </w:pPr>
          <w:r>
            <w:rPr>
              <w:color w:val="1F497D" w:themeColor="text2"/>
            </w:rPr>
            <w:t>[Type your e-mail]</w:t>
          </w:r>
        </w:p>
      </w:docPartBody>
    </w:docPart>
    <w:docPart>
      <w:docPartPr>
        <w:name w:val="5F2A20FAEA834E8B860C92E777E7A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C7CE4-C6CF-4C45-8607-41CD3EA8C225}"/>
      </w:docPartPr>
      <w:docPartBody>
        <w:p w:rsidR="00726BC2" w:rsidRDefault="00EB2064">
          <w:pPr>
            <w:pStyle w:val="5F2A20FAEA834E8B860C92E777E7A4F8"/>
          </w:pPr>
          <w:r>
            <w:rPr>
              <w:color w:val="1F497D" w:themeColor="text2"/>
            </w:rPr>
            <w:t>[Type your address]</w:t>
          </w:r>
        </w:p>
      </w:docPartBody>
    </w:docPart>
    <w:docPart>
      <w:docPartPr>
        <w:name w:val="466554C56FCA4B1F8716619132FF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CEA17-1238-4E2D-ACD2-F34070EDBD84}"/>
      </w:docPartPr>
      <w:docPartBody>
        <w:p w:rsidR="00726BC2" w:rsidRDefault="00EB2064">
          <w:pPr>
            <w:pStyle w:val="466554C56FCA4B1F8716619132FF6115"/>
          </w:pPr>
          <w:r>
            <w:rPr>
              <w:color w:val="1F497D" w:themeColor="text2"/>
            </w:rPr>
            <w:t>[Type your phone number]</w:t>
          </w:r>
        </w:p>
      </w:docPartBody>
    </w:docPart>
    <w:docPart>
      <w:docPartPr>
        <w:name w:val="F92528648D4E46C48C7281BED692D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1126A-601E-401C-A025-30CDF8DFFB48}"/>
      </w:docPartPr>
      <w:docPartBody>
        <w:p w:rsidR="00726BC2" w:rsidRDefault="00EB2064">
          <w:pPr>
            <w:pStyle w:val="F92528648D4E46C48C7281BED692D2D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B23AC02742F485CB6401C2FA94C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E3CE7-61B2-4C99-AE39-B1449881633C}"/>
      </w:docPartPr>
      <w:docPartBody>
        <w:p w:rsidR="00726BC2" w:rsidRDefault="00EB2064">
          <w:pPr>
            <w:pStyle w:val="8B23AC02742F485CB6401C2FA94CB662"/>
          </w:pPr>
          <w:r>
            <w:t>Skills</w:t>
          </w:r>
        </w:p>
      </w:docPartBody>
    </w:docPart>
    <w:docPart>
      <w:docPartPr>
        <w:name w:val="664A9A7675404652917C84A3B2AD2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1A02F-5CEE-44A3-B360-2B4D8149098F}"/>
      </w:docPartPr>
      <w:docPartBody>
        <w:p w:rsidR="00726BC2" w:rsidRDefault="00EB2064">
          <w:pPr>
            <w:pStyle w:val="664A9A7675404652917C84A3B2AD2BE9"/>
          </w:pPr>
          <w:r>
            <w:t>[Type list of skills]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1F"/>
    <w:rsid w:val="003100FB"/>
    <w:rsid w:val="005A732D"/>
    <w:rsid w:val="00726BC2"/>
    <w:rsid w:val="0076531F"/>
    <w:rsid w:val="00EB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A75CBADC0C54B90BA7F8593A91678F0">
    <w:name w:val="6A75CBADC0C54B90BA7F8593A91678F0"/>
  </w:style>
  <w:style w:type="paragraph" w:customStyle="1" w:styleId="E03216F2FAFC4C26AD0035EF4A9F9F4C">
    <w:name w:val="E03216F2FAFC4C26AD0035EF4A9F9F4C"/>
  </w:style>
  <w:style w:type="paragraph" w:customStyle="1" w:styleId="785539BDC4034D2E84464F7802DC56D4">
    <w:name w:val="785539BDC4034D2E84464F7802DC56D4"/>
  </w:style>
  <w:style w:type="paragraph" w:customStyle="1" w:styleId="5F2A20FAEA834E8B860C92E777E7A4F8">
    <w:name w:val="5F2A20FAEA834E8B860C92E777E7A4F8"/>
  </w:style>
  <w:style w:type="paragraph" w:customStyle="1" w:styleId="466554C56FCA4B1F8716619132FF6115">
    <w:name w:val="466554C56FCA4B1F8716619132FF6115"/>
  </w:style>
  <w:style w:type="paragraph" w:customStyle="1" w:styleId="F92528648D4E46C48C7281BED692D2D0">
    <w:name w:val="F92528648D4E46C48C7281BED692D2D0"/>
  </w:style>
  <w:style w:type="paragraph" w:customStyle="1" w:styleId="B1135C42BE10402D88433B3B177ECBDA">
    <w:name w:val="B1135C42BE10402D88433B3B177ECBDA"/>
  </w:style>
  <w:style w:type="paragraph" w:customStyle="1" w:styleId="CE0CAC09806E4C918830935C6604E058">
    <w:name w:val="CE0CAC09806E4C918830935C6604E058"/>
  </w:style>
  <w:style w:type="paragraph" w:customStyle="1" w:styleId="9F9BBE4A0CC44CE9BDF8799B23D18B58">
    <w:name w:val="9F9BBE4A0CC44CE9BDF8799B23D18B58"/>
  </w:style>
  <w:style w:type="paragraph" w:customStyle="1" w:styleId="871E2CCC4B29444A89362E0A38FC59E5">
    <w:name w:val="871E2CCC4B29444A89362E0A38FC59E5"/>
  </w:style>
  <w:style w:type="paragraph" w:customStyle="1" w:styleId="496DFC99A53F48DA8BEFF1C213F2383F">
    <w:name w:val="496DFC99A53F48DA8BEFF1C213F2383F"/>
  </w:style>
  <w:style w:type="paragraph" w:customStyle="1" w:styleId="145BAE9652F44704B7806E2732A925F7">
    <w:name w:val="145BAE9652F44704B7806E2732A925F7"/>
  </w:style>
  <w:style w:type="paragraph" w:customStyle="1" w:styleId="C4AAB8DE19564AB8BC62E5B25330A523">
    <w:name w:val="C4AAB8DE19564AB8BC62E5B25330A523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F5E24BD17C6446F2BFF42C29EC24DB3C">
    <w:name w:val="F5E24BD17C6446F2BFF42C29EC24DB3C"/>
  </w:style>
  <w:style w:type="paragraph" w:customStyle="1" w:styleId="265A5A409C1F41509F6A238220A27987">
    <w:name w:val="265A5A409C1F41509F6A238220A27987"/>
  </w:style>
  <w:style w:type="paragraph" w:customStyle="1" w:styleId="13291D36A169402EBB1C014F796A57B6">
    <w:name w:val="13291D36A169402EBB1C014F796A57B6"/>
  </w:style>
  <w:style w:type="paragraph" w:customStyle="1" w:styleId="1C7BFAC99EEC4EFAA9D1C847CBBF0311">
    <w:name w:val="1C7BFAC99EEC4EFAA9D1C847CBBF0311"/>
  </w:style>
  <w:style w:type="paragraph" w:customStyle="1" w:styleId="8B23AC02742F485CB6401C2FA94CB662">
    <w:name w:val="8B23AC02742F485CB6401C2FA94CB662"/>
  </w:style>
  <w:style w:type="paragraph" w:customStyle="1" w:styleId="664A9A7675404652917C84A3B2AD2BE9">
    <w:name w:val="664A9A7675404652917C84A3B2AD2BE9"/>
  </w:style>
  <w:style w:type="paragraph" w:customStyle="1" w:styleId="E0D0D625675E45FCAC4F7C9F4BC4B08A">
    <w:name w:val="E0D0D625675E45FCAC4F7C9F4BC4B08A"/>
    <w:rsid w:val="0076531F"/>
  </w:style>
  <w:style w:type="paragraph" w:customStyle="1" w:styleId="EF3B41664FBE4AF2A4602868C79811A2">
    <w:name w:val="EF3B41664FBE4AF2A4602868C79811A2"/>
    <w:rsid w:val="0076531F"/>
  </w:style>
  <w:style w:type="paragraph" w:customStyle="1" w:styleId="5A703E1958DA4EF1920B5A7FF68AD6DF">
    <w:name w:val="5A703E1958DA4EF1920B5A7FF68AD6DF"/>
    <w:rsid w:val="0076531F"/>
  </w:style>
  <w:style w:type="paragraph" w:customStyle="1" w:styleId="442A40524C2E4BC183335394194D7F39">
    <w:name w:val="442A40524C2E4BC183335394194D7F39"/>
    <w:rsid w:val="0076531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6A75CBADC0C54B90BA7F8593A91678F0">
    <w:name w:val="6A75CBADC0C54B90BA7F8593A91678F0"/>
  </w:style>
  <w:style w:type="paragraph" w:customStyle="1" w:styleId="E03216F2FAFC4C26AD0035EF4A9F9F4C">
    <w:name w:val="E03216F2FAFC4C26AD0035EF4A9F9F4C"/>
  </w:style>
  <w:style w:type="paragraph" w:customStyle="1" w:styleId="785539BDC4034D2E84464F7802DC56D4">
    <w:name w:val="785539BDC4034D2E84464F7802DC56D4"/>
  </w:style>
  <w:style w:type="paragraph" w:customStyle="1" w:styleId="5F2A20FAEA834E8B860C92E777E7A4F8">
    <w:name w:val="5F2A20FAEA834E8B860C92E777E7A4F8"/>
  </w:style>
  <w:style w:type="paragraph" w:customStyle="1" w:styleId="466554C56FCA4B1F8716619132FF6115">
    <w:name w:val="466554C56FCA4B1F8716619132FF6115"/>
  </w:style>
  <w:style w:type="paragraph" w:customStyle="1" w:styleId="F92528648D4E46C48C7281BED692D2D0">
    <w:name w:val="F92528648D4E46C48C7281BED692D2D0"/>
  </w:style>
  <w:style w:type="paragraph" w:customStyle="1" w:styleId="B1135C42BE10402D88433B3B177ECBDA">
    <w:name w:val="B1135C42BE10402D88433B3B177ECBDA"/>
  </w:style>
  <w:style w:type="paragraph" w:customStyle="1" w:styleId="CE0CAC09806E4C918830935C6604E058">
    <w:name w:val="CE0CAC09806E4C918830935C6604E058"/>
  </w:style>
  <w:style w:type="paragraph" w:customStyle="1" w:styleId="9F9BBE4A0CC44CE9BDF8799B23D18B58">
    <w:name w:val="9F9BBE4A0CC44CE9BDF8799B23D18B58"/>
  </w:style>
  <w:style w:type="paragraph" w:customStyle="1" w:styleId="871E2CCC4B29444A89362E0A38FC59E5">
    <w:name w:val="871E2CCC4B29444A89362E0A38FC59E5"/>
  </w:style>
  <w:style w:type="paragraph" w:customStyle="1" w:styleId="496DFC99A53F48DA8BEFF1C213F2383F">
    <w:name w:val="496DFC99A53F48DA8BEFF1C213F2383F"/>
  </w:style>
  <w:style w:type="paragraph" w:customStyle="1" w:styleId="145BAE9652F44704B7806E2732A925F7">
    <w:name w:val="145BAE9652F44704B7806E2732A925F7"/>
  </w:style>
  <w:style w:type="paragraph" w:customStyle="1" w:styleId="C4AAB8DE19564AB8BC62E5B25330A523">
    <w:name w:val="C4AAB8DE19564AB8BC62E5B25330A523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F5E24BD17C6446F2BFF42C29EC24DB3C">
    <w:name w:val="F5E24BD17C6446F2BFF42C29EC24DB3C"/>
  </w:style>
  <w:style w:type="paragraph" w:customStyle="1" w:styleId="265A5A409C1F41509F6A238220A27987">
    <w:name w:val="265A5A409C1F41509F6A238220A27987"/>
  </w:style>
  <w:style w:type="paragraph" w:customStyle="1" w:styleId="13291D36A169402EBB1C014F796A57B6">
    <w:name w:val="13291D36A169402EBB1C014F796A57B6"/>
  </w:style>
  <w:style w:type="paragraph" w:customStyle="1" w:styleId="1C7BFAC99EEC4EFAA9D1C847CBBF0311">
    <w:name w:val="1C7BFAC99EEC4EFAA9D1C847CBBF0311"/>
  </w:style>
  <w:style w:type="paragraph" w:customStyle="1" w:styleId="8B23AC02742F485CB6401C2FA94CB662">
    <w:name w:val="8B23AC02742F485CB6401C2FA94CB662"/>
  </w:style>
  <w:style w:type="paragraph" w:customStyle="1" w:styleId="664A9A7675404652917C84A3B2AD2BE9">
    <w:name w:val="664A9A7675404652917C84A3B2AD2BE9"/>
  </w:style>
  <w:style w:type="paragraph" w:customStyle="1" w:styleId="E0D0D625675E45FCAC4F7C9F4BC4B08A">
    <w:name w:val="E0D0D625675E45FCAC4F7C9F4BC4B08A"/>
    <w:rsid w:val="0076531F"/>
  </w:style>
  <w:style w:type="paragraph" w:customStyle="1" w:styleId="EF3B41664FBE4AF2A4602868C79811A2">
    <w:name w:val="EF3B41664FBE4AF2A4602868C79811A2"/>
    <w:rsid w:val="0076531F"/>
  </w:style>
  <w:style w:type="paragraph" w:customStyle="1" w:styleId="5A703E1958DA4EF1920B5A7FF68AD6DF">
    <w:name w:val="5A703E1958DA4EF1920B5A7FF68AD6DF"/>
    <w:rsid w:val="0076531F"/>
  </w:style>
  <w:style w:type="paragraph" w:customStyle="1" w:styleId="442A40524C2E4BC183335394194D7F39">
    <w:name w:val="442A40524C2E4BC183335394194D7F39"/>
    <w:rsid w:val="007653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18 Cedar Street, Plainville, CT 06062</CompanyAddress>
  <CompanyPhone>860-733-3746</CompanyPhone>
  <CompanyFax/>
  <CompanyEmail>brycevtr250@gmail.com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58E6309-ADD1-4923-942A-6E4708CF8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0</TotalTime>
  <Pages>1</Pages>
  <Words>171</Words>
  <Characters>1184</Characters>
  <Application>Microsoft Office Word</Application>
  <DocSecurity>0</DocSecurity>
  <Lines>34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Bryce DeAlessio</dc:creator>
  <cp:keywords>Non Technical</cp:keywords>
  <cp:lastModifiedBy>Administrator </cp:lastModifiedBy>
  <cp:revision>8</cp:revision>
  <dcterms:created xsi:type="dcterms:W3CDTF">2016-07-12T12:55:00Z</dcterms:created>
  <dcterms:modified xsi:type="dcterms:W3CDTF">2017-02-21T04:58:00Z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45ff99e6-77ac-4a19-b902-378c7d7f6afa</vt:lpwstr>
  </property>
  <property fmtid="{D5CDD505-2E9C-101B-9397-08002B2CF9AE}" pid="3" name="UTCTechnicalData">
    <vt:lpwstr>No</vt:lpwstr>
  </property>
  <property fmtid="{D5CDD505-2E9C-101B-9397-08002B2CF9AE}" pid="4" name="UTCTechnicalDataKeyword">
    <vt:lpwstr>Non Technical</vt:lpwstr>
  </property>
</Properties>
</file>